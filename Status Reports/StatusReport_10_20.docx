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77D6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DEE2A79" w14:textId="7876C114" w:rsidR="00CE428E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Dan Tran</w:t>
      </w:r>
    </w:p>
    <w:p w14:paraId="7EDA1DAA" w14:textId="5202D43C" w:rsidR="003E297E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 Tran</w:t>
      </w:r>
    </w:p>
    <w:p w14:paraId="5194F3D6" w14:textId="65B11860" w:rsidR="003E297E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Gregory Johnson</w:t>
      </w:r>
    </w:p>
    <w:p w14:paraId="560110F6" w14:textId="535EC418" w:rsidR="003E297E" w:rsidRPr="008F4D0B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Parth Kapoor</w:t>
      </w:r>
    </w:p>
    <w:p w14:paraId="20C55B54" w14:textId="0D4F13B1" w:rsidR="00CE428E" w:rsidRPr="003E297E" w:rsidRDefault="00CE428E" w:rsidP="003E297E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4D6EC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0BA05451" w14:textId="0B3138D1" w:rsidR="00CE428E" w:rsidRDefault="003E297E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CLI, all team members</w:t>
      </w:r>
    </w:p>
    <w:p w14:paraId="20CF507D" w14:textId="7A5D5562" w:rsidR="008F4D0B" w:rsidRDefault="003E297E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Integrated AWS Lambda &gt; EventBridge &gt; Lambda &gt; DynamoDB, all team members</w:t>
      </w:r>
    </w:p>
    <w:p w14:paraId="69A177ED" w14:textId="0F474196" w:rsidR="003E297E" w:rsidRPr="008F4D0B" w:rsidRDefault="003E297E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AWS SAM EventBridge creation, all team members</w:t>
      </w:r>
    </w:p>
    <w:p w14:paraId="23DCF872" w14:textId="5973428B" w:rsidR="00CE428E" w:rsidRPr="003E297E" w:rsidRDefault="00CE428E" w:rsidP="003E297E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6F33EDED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363B8600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3AD4355" w14:textId="35B6AEAD" w:rsidR="008F4D0B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Integrate AWS SWS into pipeline</w:t>
      </w:r>
    </w:p>
    <w:p w14:paraId="3C57E5C2" w14:textId="1E5DC616" w:rsidR="003E297E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Integrate CLI into pipeline</w:t>
      </w:r>
    </w:p>
    <w:p w14:paraId="0E850227" w14:textId="45C1E1B0" w:rsidR="003E297E" w:rsidRPr="008F4D0B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Decide on JSON payload format</w:t>
      </w:r>
    </w:p>
    <w:p w14:paraId="38FD070B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E0411CD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763F84BA" w14:textId="26F4F4BD" w:rsidR="008F4D0B" w:rsidRPr="00110679" w:rsidRDefault="003E297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A6E7" w14:textId="77777777" w:rsidR="003E297E" w:rsidRDefault="003E297E" w:rsidP="00110679">
      <w:pPr>
        <w:spacing w:after="0" w:line="240" w:lineRule="auto"/>
      </w:pPr>
      <w:r>
        <w:separator/>
      </w:r>
    </w:p>
  </w:endnote>
  <w:endnote w:type="continuationSeparator" w:id="0">
    <w:p w14:paraId="101BF188" w14:textId="77777777" w:rsidR="003E297E" w:rsidRDefault="003E297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3C4A2" w14:textId="77777777" w:rsidR="003E297E" w:rsidRDefault="003E297E" w:rsidP="00110679">
      <w:pPr>
        <w:spacing w:after="0" w:line="240" w:lineRule="auto"/>
      </w:pPr>
      <w:r>
        <w:separator/>
      </w:r>
    </w:p>
  </w:footnote>
  <w:footnote w:type="continuationSeparator" w:id="0">
    <w:p w14:paraId="5FAC535D" w14:textId="77777777" w:rsidR="003E297E" w:rsidRDefault="003E297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4D30F" w14:textId="67AE3E0A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="00422D56">
      <w:rPr>
        <w:b/>
        <w:sz w:val="32"/>
        <w:szCs w:val="32"/>
      </w:rPr>
      <w:t>-23-311</w:t>
    </w:r>
    <w:r w:rsidR="00110679" w:rsidRPr="00110679">
      <w:rPr>
        <w:b/>
        <w:sz w:val="32"/>
        <w:szCs w:val="32"/>
      </w:rPr>
      <w:t xml:space="preserve">  -  </w:t>
    </w:r>
    <w:r w:rsidR="00422D56">
      <w:rPr>
        <w:b/>
        <w:sz w:val="32"/>
        <w:szCs w:val="32"/>
      </w:rPr>
      <w:t>Event Driven Systems</w:t>
    </w:r>
  </w:p>
  <w:p w14:paraId="4D91DC6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FC0980E" w14:textId="30B696A7" w:rsidR="00110679" w:rsidRPr="008F4D0B" w:rsidRDefault="00422D56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10/14/22</w:t>
    </w:r>
  </w:p>
  <w:p w14:paraId="4A9645F9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DD959" wp14:editId="3648034C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3B30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08543">
    <w:abstractNumId w:val="1"/>
  </w:num>
  <w:num w:numId="2" w16cid:durableId="37612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7E"/>
    <w:rsid w:val="001062DD"/>
    <w:rsid w:val="00110679"/>
    <w:rsid w:val="002A7A77"/>
    <w:rsid w:val="003E297E"/>
    <w:rsid w:val="00422D56"/>
    <w:rsid w:val="00671386"/>
    <w:rsid w:val="00814AEF"/>
    <w:rsid w:val="008F4D0B"/>
    <w:rsid w:val="00AD3211"/>
    <w:rsid w:val="00C17343"/>
    <w:rsid w:val="00C82ACA"/>
    <w:rsid w:val="00CD1F18"/>
    <w:rsid w:val="00CE428E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5C128"/>
  <w15:chartTrackingRefBased/>
  <w15:docId w15:val="{864557F7-A735-4681-AF40-D70984B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(2)</Template>
  <TotalTime>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 Tran</cp:lastModifiedBy>
  <cp:revision>2</cp:revision>
  <dcterms:created xsi:type="dcterms:W3CDTF">2022-10-20T20:17:00Z</dcterms:created>
  <dcterms:modified xsi:type="dcterms:W3CDTF">2022-10-20T20:21:00Z</dcterms:modified>
</cp:coreProperties>
</file>
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77D6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DEE2A79" w14:textId="7876C114" w:rsidR="00CE428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Tran</w:t>
      </w:r>
    </w:p>
    <w:p w14:paraId="7EDA1DAA" w14:textId="5202D43C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 Tran</w:t>
      </w:r>
    </w:p>
    <w:p w14:paraId="5194F3D6" w14:textId="65B11860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Gregory Johnson</w:t>
      </w:r>
    </w:p>
    <w:p w14:paraId="560110F6" w14:textId="535EC418" w:rsidR="003E297E" w:rsidRP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Parth</w:t>
      </w:r>
      <w:proofErr w:type="spellEnd"/>
      <w:r>
        <w:rPr>
          <w:rFonts w:ascii="Helvetica" w:hAnsi="Helvetica" w:cs="Helvetica"/>
          <w:i/>
          <w:color w:val="000000"/>
        </w:rPr>
        <w:t xml:space="preserve"> Kapoor</w:t>
      </w:r>
    </w:p>
    <w:p w14:paraId="20C55B54" w14:textId="0D4F13B1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4D6EC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9A177ED" w14:textId="48D6268A" w:rsidR="003E297E" w:rsidRDefault="002F0E1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Implemented account creation, transaction pipelines</w:t>
      </w:r>
      <w:r w:rsidR="003278F8">
        <w:rPr>
          <w:rFonts w:ascii="Helvetica" w:hAnsi="Helvetica" w:cs="Helvetica"/>
          <w:i/>
          <w:color w:val="000000"/>
        </w:rPr>
        <w:t>, All team members</w:t>
      </w:r>
    </w:p>
    <w:p w14:paraId="1997C44B" w14:textId="79C69E0A" w:rsidR="003278F8" w:rsidRDefault="002F0E1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Finalized event rules </w:t>
      </w:r>
      <w:r w:rsidR="007508E6">
        <w:rPr>
          <w:rFonts w:ascii="Helvetica" w:hAnsi="Helvetica" w:cs="Helvetica"/>
          <w:i/>
          <w:color w:val="000000"/>
        </w:rPr>
        <w:t xml:space="preserve">for </w:t>
      </w:r>
      <w:r w:rsidR="00BC7D6D">
        <w:rPr>
          <w:rFonts w:ascii="Helvetica" w:hAnsi="Helvetica" w:cs="Helvetica"/>
          <w:i/>
          <w:color w:val="000000"/>
        </w:rPr>
        <w:t>event bus</w:t>
      </w:r>
      <w:r w:rsidR="007F3192">
        <w:rPr>
          <w:rFonts w:ascii="Helvetica" w:hAnsi="Helvetica" w:cs="Helvetica"/>
          <w:i/>
          <w:color w:val="000000"/>
        </w:rPr>
        <w:t>, All team members</w:t>
      </w:r>
    </w:p>
    <w:p w14:paraId="5167320B" w14:textId="29C2434C" w:rsidR="00BC7D6D" w:rsidRPr="008F4D0B" w:rsidRDefault="00BC7D6D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Additional structures finalized in YAML file, all team members</w:t>
      </w:r>
    </w:p>
    <w:p w14:paraId="23DCF872" w14:textId="5973428B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6F33EDED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363B8600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E850227" w14:textId="4DC18B49" w:rsidR="003E297E" w:rsidRDefault="007508E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 authorization pipelines</w:t>
      </w:r>
    </w:p>
    <w:p w14:paraId="4BFFCAA8" w14:textId="63E8A5D6" w:rsidR="007F3192" w:rsidRPr="008F4D0B" w:rsidRDefault="007F319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Update </w:t>
      </w:r>
      <w:r w:rsidR="008A3537">
        <w:rPr>
          <w:rFonts w:ascii="Helvetica" w:hAnsi="Helvetica" w:cs="Helvetica"/>
          <w:i/>
          <w:color w:val="000000"/>
        </w:rPr>
        <w:t>packages with stripe</w:t>
      </w:r>
    </w:p>
    <w:p w14:paraId="38FD070B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E0411CD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63F84BA" w14:textId="26F4F4BD" w:rsidR="008F4D0B" w:rsidRPr="00110679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A6E7" w14:textId="77777777" w:rsidR="003E297E" w:rsidRDefault="003E297E" w:rsidP="00110679">
      <w:pPr>
        <w:spacing w:after="0" w:line="240" w:lineRule="auto"/>
      </w:pPr>
      <w:r>
        <w:separator/>
      </w:r>
    </w:p>
  </w:endnote>
  <w:endnote w:type="continuationSeparator" w:id="0">
    <w:p w14:paraId="101BF188" w14:textId="77777777" w:rsidR="003E297E" w:rsidRDefault="003E29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C4A2" w14:textId="77777777" w:rsidR="003E297E" w:rsidRDefault="003E297E" w:rsidP="00110679">
      <w:pPr>
        <w:spacing w:after="0" w:line="240" w:lineRule="auto"/>
      </w:pPr>
      <w:r>
        <w:separator/>
      </w:r>
    </w:p>
  </w:footnote>
  <w:footnote w:type="continuationSeparator" w:id="0">
    <w:p w14:paraId="5FAC535D" w14:textId="77777777" w:rsidR="003E297E" w:rsidRDefault="003E29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D30F" w14:textId="67AE3E0A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422D56">
      <w:rPr>
        <w:b/>
        <w:sz w:val="32"/>
        <w:szCs w:val="32"/>
      </w:rPr>
      <w:t>-23-</w:t>
    </w:r>
    <w:proofErr w:type="gramStart"/>
    <w:r w:rsidR="00422D56">
      <w:rPr>
        <w:b/>
        <w:sz w:val="32"/>
        <w:szCs w:val="32"/>
      </w:rPr>
      <w:t>311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422D56">
      <w:rPr>
        <w:b/>
        <w:sz w:val="32"/>
        <w:szCs w:val="32"/>
      </w:rPr>
      <w:t>Event Driven Systems</w:t>
    </w:r>
  </w:p>
  <w:p w14:paraId="4D91DC6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FC0980E" w14:textId="38288F16" w:rsidR="00110679" w:rsidRPr="008F4D0B" w:rsidRDefault="00422D5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2F0E1F">
      <w:rPr>
        <w:i/>
        <w:sz w:val="24"/>
        <w:szCs w:val="24"/>
      </w:rPr>
      <w:t>2</w:t>
    </w:r>
    <w:r>
      <w:rPr>
        <w:i/>
        <w:sz w:val="24"/>
        <w:szCs w:val="24"/>
      </w:rPr>
      <w:t>/</w:t>
    </w:r>
    <w:r w:rsidR="002F0E1F">
      <w:rPr>
        <w:i/>
        <w:sz w:val="24"/>
        <w:szCs w:val="24"/>
      </w:rPr>
      <w:t>6</w:t>
    </w:r>
    <w:r>
      <w:rPr>
        <w:i/>
        <w:sz w:val="24"/>
        <w:szCs w:val="24"/>
      </w:rPr>
      <w:t>/22</w:t>
    </w:r>
  </w:p>
  <w:p w14:paraId="4A9645F9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DD959" wp14:editId="3648034C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22B28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08543">
    <w:abstractNumId w:val="1"/>
  </w:num>
  <w:num w:numId="2" w16cid:durableId="3761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7E"/>
    <w:rsid w:val="001062DD"/>
    <w:rsid w:val="00110679"/>
    <w:rsid w:val="002A7A77"/>
    <w:rsid w:val="002F0E1F"/>
    <w:rsid w:val="003278F8"/>
    <w:rsid w:val="003E297E"/>
    <w:rsid w:val="00422D56"/>
    <w:rsid w:val="00424E0D"/>
    <w:rsid w:val="004C64DE"/>
    <w:rsid w:val="00671386"/>
    <w:rsid w:val="007508E6"/>
    <w:rsid w:val="007F3192"/>
    <w:rsid w:val="00814AEF"/>
    <w:rsid w:val="008A3537"/>
    <w:rsid w:val="008F4D0B"/>
    <w:rsid w:val="00AD3211"/>
    <w:rsid w:val="00BC7D6D"/>
    <w:rsid w:val="00C17343"/>
    <w:rsid w:val="00C82ACA"/>
    <w:rsid w:val="00CD1F18"/>
    <w:rsid w:val="00CE428E"/>
    <w:rsid w:val="00F11021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5C128"/>
  <w15:chartTrackingRefBased/>
  <w15:docId w15:val="{864557F7-A735-4681-AF40-D70984B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Tran</cp:lastModifiedBy>
  <cp:revision>6</cp:revision>
  <dcterms:created xsi:type="dcterms:W3CDTF">2022-12-07T00:53:00Z</dcterms:created>
  <dcterms:modified xsi:type="dcterms:W3CDTF">2022-12-07T00:56:00Z</dcterms:modified>
</cp:coreProperties>
</file>
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EB4B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673E8A17" w14:textId="7536CAAD" w:rsidR="00CE428E" w:rsidRPr="008F4D0B" w:rsidRDefault="004C2CF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 Tran</w:t>
      </w:r>
    </w:p>
    <w:p w14:paraId="65447948" w14:textId="08CA7F48" w:rsidR="008F4D0B" w:rsidRDefault="004C2CF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Dan Tran</w:t>
      </w:r>
    </w:p>
    <w:p w14:paraId="5B81B4B6" w14:textId="02E5B45B" w:rsidR="004C2CF2" w:rsidRDefault="004C2CF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Parth</w:t>
      </w:r>
      <w:proofErr w:type="spellEnd"/>
      <w:r>
        <w:rPr>
          <w:rFonts w:ascii="Helvetica" w:hAnsi="Helvetica" w:cs="Helvetica"/>
          <w:i/>
          <w:color w:val="000000"/>
        </w:rPr>
        <w:t xml:space="preserve"> Kapoor</w:t>
      </w:r>
    </w:p>
    <w:p w14:paraId="4144C45A" w14:textId="374DB724" w:rsidR="004C2CF2" w:rsidRPr="008F4D0B" w:rsidRDefault="004C2CF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Greg Johnson</w:t>
      </w:r>
    </w:p>
    <w:p w14:paraId="0EEDB2B3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4FED33F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59EED096" w14:textId="69ABB7B7" w:rsidR="00CE428E" w:rsidRDefault="004C2CF2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Research AWS Services, Lambda, DynamoDB, S3, SQS, SNS, </w:t>
      </w:r>
      <w:proofErr w:type="spellStart"/>
      <w:r>
        <w:rPr>
          <w:rFonts w:ascii="Helvetica" w:hAnsi="Helvetica" w:cs="Helvetica"/>
          <w:i/>
          <w:color w:val="000000"/>
        </w:rPr>
        <w:t>EventBridge</w:t>
      </w:r>
      <w:proofErr w:type="spellEnd"/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All Team Members</w:t>
      </w:r>
    </w:p>
    <w:p w14:paraId="39C4E621" w14:textId="48FCA99E" w:rsidR="008F4D0B" w:rsidRDefault="004C2CF2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Designed event driven architecture</w:t>
      </w:r>
      <w:r w:rsid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All Team Members</w:t>
      </w:r>
    </w:p>
    <w:p w14:paraId="2003F562" w14:textId="3B26D158" w:rsidR="004C2CF2" w:rsidRDefault="004C2CF2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Set up Trello Board – All Team Members</w:t>
      </w:r>
    </w:p>
    <w:p w14:paraId="5B39FB9A" w14:textId="2F5B1A24" w:rsidR="004C2CF2" w:rsidRPr="008F4D0B" w:rsidRDefault="004C2CF2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Created AWS </w:t>
      </w:r>
      <w:proofErr w:type="spellStart"/>
      <w:r>
        <w:rPr>
          <w:rFonts w:ascii="Helvetica" w:hAnsi="Helvetica" w:cs="Helvetica"/>
          <w:i/>
          <w:color w:val="000000"/>
        </w:rPr>
        <w:t>FreeTier</w:t>
      </w:r>
      <w:proofErr w:type="spellEnd"/>
      <w:r>
        <w:rPr>
          <w:rFonts w:ascii="Helvetica" w:hAnsi="Helvetica" w:cs="Helvetica"/>
          <w:i/>
          <w:color w:val="000000"/>
        </w:rPr>
        <w:t xml:space="preserve"> Accounts – All Team Members</w:t>
      </w:r>
    </w:p>
    <w:p w14:paraId="51BD5F72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469E9E20" w14:textId="77777777" w:rsidR="00CE428E" w:rsidRDefault="00CE428E" w:rsidP="004C2CF2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E251BF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0AE0974" w14:textId="430C4B9D" w:rsidR="00CE428E" w:rsidRDefault="004C2CF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Integrate AWS to parse JSON packages reliably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All Members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10/9</w:t>
      </w:r>
    </w:p>
    <w:p w14:paraId="2FAD6841" w14:textId="49BD91CA" w:rsidR="008F4D0B" w:rsidRPr="008F4D0B" w:rsidRDefault="008F4D0B" w:rsidP="004C2CF2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2A855989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8C8AC88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4A27708" w14:textId="203A63AD" w:rsidR="008F4D0B" w:rsidRPr="00110679" w:rsidRDefault="004C2CF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Concerns. Steady progress being made.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4B077" w14:textId="77777777" w:rsidR="004C2CF2" w:rsidRDefault="004C2CF2" w:rsidP="00110679">
      <w:pPr>
        <w:spacing w:after="0" w:line="240" w:lineRule="auto"/>
      </w:pPr>
      <w:r>
        <w:separator/>
      </w:r>
    </w:p>
  </w:endnote>
  <w:endnote w:type="continuationSeparator" w:id="0">
    <w:p w14:paraId="450F6A63" w14:textId="77777777" w:rsidR="004C2CF2" w:rsidRDefault="004C2CF2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D1971" w14:textId="77777777" w:rsidR="004C2CF2" w:rsidRDefault="004C2CF2" w:rsidP="00110679">
      <w:pPr>
        <w:spacing w:after="0" w:line="240" w:lineRule="auto"/>
      </w:pPr>
      <w:r>
        <w:separator/>
      </w:r>
    </w:p>
  </w:footnote>
  <w:footnote w:type="continuationSeparator" w:id="0">
    <w:p w14:paraId="63EF4468" w14:textId="77777777" w:rsidR="004C2CF2" w:rsidRDefault="004C2CF2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F5A1E" w14:textId="4CA87CDF" w:rsidR="00110679" w:rsidRDefault="008F4D0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 w:rsidR="004C2CF2">
      <w:rPr>
        <w:b/>
        <w:sz w:val="32"/>
        <w:szCs w:val="32"/>
      </w:rPr>
      <w:t>451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r w:rsidR="004C2CF2">
      <w:rPr>
        <w:b/>
        <w:sz w:val="32"/>
        <w:szCs w:val="32"/>
      </w:rPr>
      <w:t>Event Driven System for Financial Transactions</w:t>
    </w:r>
  </w:p>
  <w:p w14:paraId="222106FE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8160CCC" w14:textId="18FEBC2C" w:rsidR="00110679" w:rsidRPr="008F4D0B" w:rsidRDefault="004C2CF2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9/28/2022</w:t>
    </w:r>
  </w:p>
  <w:p w14:paraId="30F5D5BD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5B8ABD" wp14:editId="5BE64189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351B9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649797">
    <w:abstractNumId w:val="1"/>
  </w:num>
  <w:num w:numId="2" w16cid:durableId="41085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F2"/>
    <w:rsid w:val="001062DD"/>
    <w:rsid w:val="00110679"/>
    <w:rsid w:val="002A7A77"/>
    <w:rsid w:val="004C2CF2"/>
    <w:rsid w:val="00671386"/>
    <w:rsid w:val="00814AEF"/>
    <w:rsid w:val="008F4D0B"/>
    <w:rsid w:val="00AD3211"/>
    <w:rsid w:val="00C17343"/>
    <w:rsid w:val="00C82ACA"/>
    <w:rsid w:val="00CD1F18"/>
    <w:rsid w:val="00CE428E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7204B"/>
  <w15:chartTrackingRefBased/>
  <w15:docId w15:val="{475E21D1-6B32-4F69-8BF0-8ECBE75F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Status%20Report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(1)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 Tran</cp:lastModifiedBy>
  <cp:revision>1</cp:revision>
  <dcterms:created xsi:type="dcterms:W3CDTF">2022-09-28T23:01:00Z</dcterms:created>
  <dcterms:modified xsi:type="dcterms:W3CDTF">2022-09-28T23:07:00Z</dcterms:modified>
</cp:coreProperties>
</file>